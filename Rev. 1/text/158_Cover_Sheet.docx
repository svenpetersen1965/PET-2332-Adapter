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6B31" w14:textId="4A660035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009066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54666F8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8E9069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3A8B745ECFE34A09A4382F6B8D4B1907"/>
        </w:placeholder>
      </w:sdtPr>
      <w:sdtEndPr>
        <w:rPr>
          <w:sz w:val="48"/>
          <w:szCs w:val="48"/>
        </w:rPr>
      </w:sdtEndPr>
      <w:sdtContent>
        <w:p w14:paraId="5EAFC306" w14:textId="3C95E80D" w:rsidR="00D20149" w:rsidRPr="00950B62" w:rsidRDefault="002B2EC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 2332 Adapter</w:t>
          </w:r>
        </w:p>
      </w:sdtContent>
    </w:sdt>
    <w:p w14:paraId="17D99F0A" w14:textId="51C2F2D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B2EC4">
        <w:rPr>
          <w:sz w:val="36"/>
          <w:szCs w:val="36"/>
          <w:lang w:val="en-US"/>
        </w:rPr>
        <w:t>158</w:t>
      </w:r>
    </w:p>
    <w:p w14:paraId="12B6FEA7" w14:textId="0120624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92E41">
        <w:rPr>
          <w:sz w:val="36"/>
          <w:szCs w:val="36"/>
          <w:lang w:val="en-US"/>
        </w:rPr>
        <w:t>1</w:t>
      </w:r>
    </w:p>
    <w:p w14:paraId="1154131B" w14:textId="5503D16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92E41">
        <w:rPr>
          <w:sz w:val="36"/>
          <w:szCs w:val="36"/>
          <w:lang w:val="en-US"/>
        </w:rPr>
        <w:t>06</w:t>
      </w:r>
      <w:r w:rsidR="002B2EC4">
        <w:rPr>
          <w:sz w:val="36"/>
          <w:szCs w:val="36"/>
          <w:lang w:val="en-US"/>
        </w:rPr>
        <w:t>.0</w:t>
      </w:r>
      <w:r w:rsidR="00292E41">
        <w:rPr>
          <w:sz w:val="36"/>
          <w:szCs w:val="36"/>
          <w:lang w:val="en-US"/>
        </w:rPr>
        <w:t>3</w:t>
      </w:r>
      <w:r w:rsidR="002B2EC4">
        <w:rPr>
          <w:sz w:val="36"/>
          <w:szCs w:val="36"/>
          <w:lang w:val="en-US"/>
        </w:rPr>
        <w:t>.20</w:t>
      </w:r>
      <w:r w:rsidR="00292E41">
        <w:rPr>
          <w:sz w:val="36"/>
          <w:szCs w:val="36"/>
          <w:lang w:val="en-US"/>
        </w:rPr>
        <w:t>22</w:t>
      </w:r>
    </w:p>
    <w:p w14:paraId="616D9C64" w14:textId="2BF7F83C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62FAEFA2" w14:textId="49630ADB" w:rsidR="00C062FD" w:rsidRPr="00950B62" w:rsidRDefault="00C062FD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7A441C8" wp14:editId="1CBABF1D">
            <wp:extent cx="5041392" cy="417576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2FD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4"/>
    <w:rsid w:val="00292E41"/>
    <w:rsid w:val="002B2EC4"/>
    <w:rsid w:val="00394953"/>
    <w:rsid w:val="0070552A"/>
    <w:rsid w:val="007D5C22"/>
    <w:rsid w:val="00923FE4"/>
    <w:rsid w:val="00950B62"/>
    <w:rsid w:val="009A38BA"/>
    <w:rsid w:val="00B510DA"/>
    <w:rsid w:val="00C062FD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2333"/>
  <w15:chartTrackingRefBased/>
  <w15:docId w15:val="{43D24B63-4253-4868-A01E-EC87CCF6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B745ECFE34A09A4382F6B8D4B1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E3B404-CD5F-4D21-98BA-1CC33AAC0737}"/>
      </w:docPartPr>
      <w:docPartBody>
        <w:p w:rsidR="001B4B5C" w:rsidRDefault="001B4B5C">
          <w:pPr>
            <w:pStyle w:val="3A8B745ECFE34A09A4382F6B8D4B1907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5C"/>
    <w:rsid w:val="001B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A8B745ECFE34A09A4382F6B8D4B1907">
    <w:name w:val="3A8B745ECFE34A09A4382F6B8D4B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2020-11-01T16:48:00Z</dcterms:created>
  <dcterms:modified xsi:type="dcterms:W3CDTF">2022-04-23T13:10:00Z</dcterms:modified>
</cp:coreProperties>
</file>